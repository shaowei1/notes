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490DC" w14:textId="77777777" w:rsidR="00EF270A" w:rsidRDefault="00EF270A">
      <w:pPr>
        <w:pStyle w:val="ac"/>
      </w:pPr>
    </w:p>
    <w:p w14:paraId="39361C5E" w14:textId="77777777" w:rsidR="00EF270A" w:rsidRDefault="00F732DD">
      <w:pPr>
        <w:pStyle w:val="a8"/>
      </w:pPr>
      <w:r>
        <w:rPr>
          <w:rFonts w:hint="eastAsia"/>
        </w:rPr>
        <w:t>gIT</w:t>
      </w:r>
      <w:r>
        <w:rPr>
          <w:rFonts w:hint="eastAsia"/>
        </w:rPr>
        <w:t>流程规范</w:t>
      </w:r>
    </w:p>
    <w:p w14:paraId="5F53A09C" w14:textId="77777777" w:rsidR="002F35CA" w:rsidRPr="0009303E" w:rsidRDefault="002F35CA" w:rsidP="002F35CA">
      <w:pPr>
        <w:pStyle w:val="1"/>
        <w:rPr>
          <w:caps w:val="0"/>
        </w:rPr>
      </w:pPr>
      <w:r>
        <w:rPr>
          <w:rFonts w:hint="eastAsia"/>
          <w:caps w:val="0"/>
        </w:rPr>
        <w:t>master/develop/</w:t>
      </w:r>
      <w:r w:rsidRPr="0009303E">
        <w:rPr>
          <w:rFonts w:hint="eastAsia"/>
          <w:caps w:val="0"/>
        </w:rPr>
        <w:t>featu</w:t>
      </w:r>
      <w:r>
        <w:rPr>
          <w:rFonts w:hint="eastAsia"/>
          <w:caps w:val="0"/>
        </w:rPr>
        <w:t>re/hotfix</w:t>
      </w:r>
      <w:r>
        <w:rPr>
          <w:rFonts w:hint="eastAsia"/>
          <w:caps w:val="0"/>
        </w:rPr>
        <w:t>固定分支</w:t>
      </w:r>
    </w:p>
    <w:p w14:paraId="264570FE" w14:textId="77777777" w:rsidR="002F35CA" w:rsidRPr="00D90B37" w:rsidRDefault="002F35CA" w:rsidP="002F35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分支为程序主干目录，开发新需求需从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打新分支，严禁直接在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上修改代码</w:t>
      </w:r>
    </w:p>
    <w:p w14:paraId="510C7E77" w14:textId="77777777" w:rsidR="002F35CA" w:rsidRDefault="002F35CA" w:rsidP="002F35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为开发分支，开发完成后合并回</w:t>
      </w:r>
      <w:r>
        <w:rPr>
          <w:rFonts w:hint="eastAsia"/>
          <w:sz w:val="24"/>
          <w:szCs w:val="24"/>
        </w:rPr>
        <w:t>master</w:t>
      </w:r>
    </w:p>
    <w:p w14:paraId="675C6BED" w14:textId="77777777" w:rsidR="002F35CA" w:rsidRDefault="002F35CA" w:rsidP="002F35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用于需求开发完成后，已经</w:t>
      </w:r>
      <w:r>
        <w:rPr>
          <w:rFonts w:hint="eastAsia"/>
          <w:sz w:val="24"/>
          <w:szCs w:val="24"/>
        </w:rPr>
        <w:t>merge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，临时出现新需求或者功能变更，需从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上新建一个</w:t>
      </w:r>
      <w:r>
        <w:rPr>
          <w:rFonts w:hint="eastAsia"/>
          <w:sz w:val="24"/>
          <w:szCs w:val="24"/>
        </w:rPr>
        <w:t>feature</w:t>
      </w:r>
      <w:r>
        <w:rPr>
          <w:rFonts w:hint="eastAsia"/>
          <w:sz w:val="24"/>
          <w:szCs w:val="24"/>
        </w:rPr>
        <w:t>分支进行开发</w:t>
      </w:r>
    </w:p>
    <w:p w14:paraId="317B3958" w14:textId="64BA4B58" w:rsidR="002F35CA" w:rsidRPr="002F35CA" w:rsidRDefault="002F35CA" w:rsidP="002F35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hotfix</w:t>
      </w:r>
      <w:r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修复分支</w:t>
      </w:r>
    </w:p>
    <w:p w14:paraId="6BEB1C49" w14:textId="77777777" w:rsidR="00EF270A" w:rsidRDefault="00F732DD">
      <w:pPr>
        <w:pStyle w:val="1"/>
      </w:pPr>
      <w:r>
        <w:rPr>
          <w:rFonts w:hint="eastAsia"/>
        </w:rPr>
        <w:t>新建分支</w:t>
      </w:r>
      <w:r w:rsidR="00CD7E77">
        <w:rPr>
          <w:rFonts w:hint="eastAsia"/>
        </w:rPr>
        <w:t>并同步分支</w:t>
      </w:r>
    </w:p>
    <w:p w14:paraId="35A90A11" w14:textId="3E0E3D17" w:rsidR="00CD7E77" w:rsidRDefault="00F732DD" w:rsidP="00F732DD">
      <w:pPr>
        <w:pStyle w:val="3"/>
        <w:numPr>
          <w:ilvl w:val="0"/>
          <w:numId w:val="0"/>
        </w:numPr>
        <w:ind w:left="360"/>
        <w:rPr>
          <w:sz w:val="24"/>
        </w:rPr>
      </w:pPr>
      <w:r w:rsidRPr="00F732DD">
        <w:rPr>
          <w:rFonts w:hint="eastAsia"/>
          <w:sz w:val="24"/>
        </w:rPr>
        <w:t>每次开发新功能，都由</w:t>
      </w:r>
      <w:r w:rsidR="0009303E">
        <w:rPr>
          <w:rFonts w:hint="eastAsia"/>
          <w:sz w:val="24"/>
        </w:rPr>
        <w:t>个人</w:t>
      </w:r>
      <w:r w:rsidRPr="00F732DD">
        <w:rPr>
          <w:rFonts w:hint="eastAsia"/>
          <w:sz w:val="24"/>
        </w:rPr>
        <w:t>新建一个分支（目前来说我们大家都有自己的分支，分支命名修改为</w:t>
      </w:r>
      <w:r w:rsidRPr="00F732DD">
        <w:rPr>
          <w:rFonts w:hint="eastAsia"/>
          <w:sz w:val="24"/>
        </w:rPr>
        <w:t xml:space="preserve"> </w:t>
      </w:r>
      <w:r w:rsidRPr="00F732DD">
        <w:rPr>
          <w:sz w:val="24"/>
        </w:rPr>
        <w:t>”</w:t>
      </w:r>
      <w:r w:rsidR="00D61F3F">
        <w:rPr>
          <w:rFonts w:hint="eastAsia"/>
          <w:sz w:val="24"/>
        </w:rPr>
        <w:t>develop(</w:t>
      </w:r>
      <w:r w:rsidR="00D61F3F">
        <w:rPr>
          <w:rFonts w:hint="eastAsia"/>
          <w:sz w:val="24"/>
        </w:rPr>
        <w:t>固定分支名作为前缀</w:t>
      </w:r>
      <w:bookmarkStart w:id="0" w:name="_GoBack"/>
      <w:bookmarkEnd w:id="0"/>
      <w:r w:rsidR="00D61F3F">
        <w:rPr>
          <w:rFonts w:hint="eastAsia"/>
          <w:sz w:val="24"/>
        </w:rPr>
        <w:t>)</w:t>
      </w:r>
      <w:r w:rsidRPr="00F732DD">
        <w:rPr>
          <w:sz w:val="24"/>
        </w:rPr>
        <w:t>”</w:t>
      </w:r>
      <w:r w:rsidRPr="00F732DD">
        <w:rPr>
          <w:rFonts w:hint="eastAsia"/>
          <w:sz w:val="24"/>
        </w:rPr>
        <w:t xml:space="preserve"> + </w:t>
      </w:r>
      <w:r w:rsidRPr="00F732DD">
        <w:rPr>
          <w:sz w:val="24"/>
        </w:rPr>
        <w:t>“</w:t>
      </w:r>
      <w:r w:rsidRPr="00F732DD">
        <w:rPr>
          <w:rFonts w:hint="eastAsia"/>
          <w:sz w:val="24"/>
        </w:rPr>
        <w:t>_</w:t>
      </w:r>
      <w:r w:rsidRPr="00F732DD">
        <w:rPr>
          <w:sz w:val="24"/>
        </w:rPr>
        <w:t>”</w:t>
      </w:r>
      <w:r w:rsidRPr="00F732DD">
        <w:rPr>
          <w:rFonts w:hint="eastAsia"/>
          <w:sz w:val="24"/>
        </w:rPr>
        <w:t xml:space="preserve"> + </w:t>
      </w:r>
      <w:r w:rsidRPr="00F732DD">
        <w:rPr>
          <w:sz w:val="24"/>
        </w:rPr>
        <w:t>“</w:t>
      </w:r>
      <w:r w:rsidRPr="00F732DD">
        <w:rPr>
          <w:rFonts w:hint="eastAsia"/>
          <w:sz w:val="24"/>
        </w:rPr>
        <w:t>姓名首字母小写</w:t>
      </w:r>
      <w:r w:rsidRPr="00F732DD">
        <w:rPr>
          <w:sz w:val="24"/>
        </w:rPr>
        <w:t>”</w:t>
      </w:r>
      <w:r w:rsidRPr="00F732DD">
        <w:rPr>
          <w:rFonts w:hint="eastAsia"/>
          <w:sz w:val="24"/>
        </w:rPr>
        <w:t>）</w:t>
      </w:r>
    </w:p>
    <w:p w14:paraId="30F3F73B" w14:textId="1807E4D7" w:rsidR="00EF270A" w:rsidRPr="00F732DD" w:rsidRDefault="00CD7E77" w:rsidP="00F732DD">
      <w:pPr>
        <w:pStyle w:val="3"/>
        <w:numPr>
          <w:ilvl w:val="0"/>
          <w:numId w:val="0"/>
        </w:numPr>
        <w:ind w:left="360"/>
        <w:rPr>
          <w:sz w:val="24"/>
        </w:rPr>
      </w:pPr>
      <w:r>
        <w:rPr>
          <w:rFonts w:hint="eastAsia"/>
          <w:sz w:val="24"/>
        </w:rPr>
        <w:t>新分支通过</w:t>
      </w:r>
      <w:r>
        <w:rPr>
          <w:rFonts w:hint="eastAsia"/>
          <w:sz w:val="24"/>
        </w:rPr>
        <w:t>pull</w:t>
      </w:r>
      <w:r w:rsidR="0009303E">
        <w:rPr>
          <w:rFonts w:hint="eastAsia"/>
          <w:sz w:val="24"/>
        </w:rPr>
        <w:t xml:space="preserve"> develop</w:t>
      </w:r>
      <w:r>
        <w:rPr>
          <w:rFonts w:hint="eastAsia"/>
          <w:sz w:val="24"/>
        </w:rPr>
        <w:t>分支的代码进行同步</w:t>
      </w:r>
    </w:p>
    <w:p w14:paraId="1A607019" w14:textId="77777777" w:rsidR="00EF270A" w:rsidRDefault="00F732DD">
      <w:pPr>
        <w:pStyle w:val="1"/>
      </w:pPr>
      <w:r>
        <w:rPr>
          <w:rFonts w:hint="eastAsia"/>
        </w:rPr>
        <w:t>提交分支</w:t>
      </w:r>
    </w:p>
    <w:p w14:paraId="00B92483" w14:textId="77777777" w:rsidR="00EF270A" w:rsidRDefault="00F732DD">
      <w:pPr>
        <w:rPr>
          <w:sz w:val="24"/>
          <w:szCs w:val="24"/>
        </w:rPr>
      </w:pPr>
      <w:r w:rsidRPr="00F732DD">
        <w:rPr>
          <w:rFonts w:hint="eastAsia"/>
          <w:sz w:val="24"/>
          <w:szCs w:val="24"/>
        </w:rPr>
        <w:t>个人分支修改后，个人测试功能完善后就可以提交</w:t>
      </w:r>
      <w:r w:rsidRPr="00F732DD">
        <w:rPr>
          <w:rFonts w:hint="eastAsia"/>
          <w:sz w:val="24"/>
          <w:szCs w:val="24"/>
        </w:rPr>
        <w:t>commit</w:t>
      </w:r>
      <w:r w:rsidRPr="00F732DD">
        <w:rPr>
          <w:rFonts w:hint="eastAsia"/>
          <w:sz w:val="24"/>
          <w:szCs w:val="24"/>
        </w:rPr>
        <w:t>了</w:t>
      </w:r>
    </w:p>
    <w:p w14:paraId="59BA5642" w14:textId="5ECB9499" w:rsidR="00CD7E77" w:rsidRDefault="00CD7E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commit</w:t>
      </w:r>
      <w:r w:rsidR="00731B8E">
        <w:rPr>
          <w:rFonts w:hint="eastAsia"/>
          <w:sz w:val="24"/>
          <w:szCs w:val="24"/>
        </w:rPr>
        <w:t>时，尽可能给出完整扼要的提交信息，提交信息摘要</w:t>
      </w:r>
      <w:r>
        <w:rPr>
          <w:rFonts w:hint="eastAsia"/>
          <w:sz w:val="24"/>
          <w:szCs w:val="24"/>
        </w:rPr>
        <w:t>控制在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字以内</w:t>
      </w:r>
      <w:r w:rsidR="00277900">
        <w:rPr>
          <w:rFonts w:hint="eastAsia"/>
          <w:sz w:val="24"/>
          <w:szCs w:val="24"/>
        </w:rPr>
        <w:t>（模板如下）</w:t>
      </w:r>
    </w:p>
    <w:p w14:paraId="1151F11F" w14:textId="77777777" w:rsidR="00277900" w:rsidRPr="00277900" w:rsidRDefault="00277900" w:rsidP="002779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Present-tense summary under 50 characters  </w:t>
      </w:r>
    </w:p>
    <w:p w14:paraId="0F9BDF39" w14:textId="77777777" w:rsidR="00277900" w:rsidRPr="00277900" w:rsidRDefault="00277900" w:rsidP="002779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69CF4095" w14:textId="77777777" w:rsidR="00277900" w:rsidRPr="00277900" w:rsidRDefault="00277900" w:rsidP="0027790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 More information about commit (under 72 characters).  </w:t>
      </w:r>
    </w:p>
    <w:p w14:paraId="4EED7AC8" w14:textId="77777777" w:rsidR="00277900" w:rsidRPr="00277900" w:rsidRDefault="00277900" w:rsidP="0027790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 More information about commit (under 72 characters).</w:t>
      </w:r>
    </w:p>
    <w:p w14:paraId="345AF57E" w14:textId="3625093B" w:rsidR="00277900" w:rsidRPr="00277900" w:rsidRDefault="00277900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>第一行为</w:t>
      </w:r>
      <w:r>
        <w:rPr>
          <w:rFonts w:hint="eastAsia"/>
          <w:sz w:val="24"/>
          <w:szCs w:val="24"/>
          <w:lang w:val="en-US"/>
        </w:rPr>
        <w:t>50</w:t>
      </w:r>
      <w:r>
        <w:rPr>
          <w:rFonts w:hint="eastAsia"/>
          <w:sz w:val="24"/>
          <w:szCs w:val="24"/>
          <w:lang w:val="en-US"/>
        </w:rPr>
        <w:t>字以内的摘要，然后空一行，罗列出主要改动、改动原因、需要注意事项（对后续开发或者其他功能的影响），其中摘要与主要改动必填</w:t>
      </w:r>
    </w:p>
    <w:p w14:paraId="5C8C034F" w14:textId="77777777" w:rsidR="00CD7E77" w:rsidRPr="00411900" w:rsidRDefault="00395AB5" w:rsidP="00411900">
      <w:pPr>
        <w:pStyle w:val="1"/>
      </w:pPr>
      <w:r>
        <w:rPr>
          <w:rFonts w:hint="eastAsia"/>
          <w:caps w:val="0"/>
        </w:rPr>
        <w:t>rebase</w:t>
      </w:r>
      <w:r w:rsidR="00D90B37">
        <w:rPr>
          <w:rFonts w:hint="eastAsia"/>
          <w:caps w:val="0"/>
        </w:rPr>
        <w:t>合并</w:t>
      </w:r>
    </w:p>
    <w:p w14:paraId="0267D122" w14:textId="77777777" w:rsidR="00CD7E77" w:rsidRDefault="00395A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分支开发完成可能有一堆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，不利于后期</w:t>
      </w:r>
      <w:r>
        <w:rPr>
          <w:rFonts w:hint="eastAsia"/>
          <w:sz w:val="24"/>
          <w:szCs w:val="24"/>
        </w:rPr>
        <w:t>code review</w:t>
      </w:r>
      <w:r>
        <w:rPr>
          <w:rFonts w:hint="eastAsia"/>
          <w:sz w:val="24"/>
          <w:szCs w:val="24"/>
        </w:rPr>
        <w:t>更有可能造成分支污染，因此需要用</w:t>
      </w:r>
      <w:r>
        <w:rPr>
          <w:rFonts w:hint="eastAsia"/>
          <w:sz w:val="24"/>
          <w:szCs w:val="24"/>
        </w:rPr>
        <w:t>rebase</w:t>
      </w:r>
      <w:r>
        <w:rPr>
          <w:rFonts w:hint="eastAsia"/>
          <w:sz w:val="24"/>
          <w:szCs w:val="24"/>
        </w:rPr>
        <w:t>命令将多次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命令合并成一次</w:t>
      </w:r>
      <w:r>
        <w:rPr>
          <w:rFonts w:hint="eastAsia"/>
          <w:sz w:val="24"/>
          <w:szCs w:val="24"/>
        </w:rPr>
        <w:t>commit</w:t>
      </w:r>
    </w:p>
    <w:p w14:paraId="63CEBA40" w14:textId="77777777" w:rsidR="00D90B37" w:rsidRPr="00411900" w:rsidRDefault="00D90B37" w:rsidP="00D90B37">
      <w:pPr>
        <w:pStyle w:val="1"/>
      </w:pPr>
      <w:r>
        <w:rPr>
          <w:rFonts w:hint="eastAsia"/>
          <w:caps w:val="0"/>
        </w:rPr>
        <w:t>推送到远程仓库</w:t>
      </w:r>
    </w:p>
    <w:p w14:paraId="0CCC0C3C" w14:textId="77777777" w:rsidR="00D90B37" w:rsidRDefault="00D90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合并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后通过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命令推送到远程分支并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相关人员进行</w:t>
      </w:r>
      <w:r>
        <w:rPr>
          <w:rFonts w:hint="eastAsia"/>
          <w:sz w:val="24"/>
          <w:szCs w:val="24"/>
        </w:rPr>
        <w:t>merge</w:t>
      </w:r>
    </w:p>
    <w:p w14:paraId="0AFE2242" w14:textId="77777777" w:rsidR="00D90B37" w:rsidRPr="00411900" w:rsidRDefault="00D90B37" w:rsidP="00D90B37">
      <w:pPr>
        <w:pStyle w:val="1"/>
      </w:pPr>
      <w:r>
        <w:rPr>
          <w:rFonts w:hint="eastAsia"/>
          <w:caps w:val="0"/>
        </w:rPr>
        <w:t>merge</w:t>
      </w:r>
    </w:p>
    <w:p w14:paraId="5274E3E4" w14:textId="2335D499" w:rsidR="00D90B37" w:rsidRDefault="00D90B37" w:rsidP="00D90B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相关人员将最新分支</w:t>
      </w:r>
      <w:r>
        <w:rPr>
          <w:rFonts w:hint="eastAsia"/>
          <w:sz w:val="24"/>
          <w:szCs w:val="24"/>
        </w:rPr>
        <w:t>merge</w:t>
      </w:r>
      <w:r w:rsidR="0009303E">
        <w:rPr>
          <w:rFonts w:hint="eastAsia"/>
          <w:sz w:val="24"/>
          <w:szCs w:val="24"/>
        </w:rPr>
        <w:t>到</w:t>
      </w:r>
      <w:r w:rsidR="0009303E">
        <w:rPr>
          <w:rFonts w:hint="eastAsia"/>
          <w:sz w:val="24"/>
          <w:szCs w:val="24"/>
        </w:rPr>
        <w:t>develop</w:t>
      </w:r>
      <w:r>
        <w:rPr>
          <w:rFonts w:hint="eastAsia"/>
          <w:sz w:val="24"/>
          <w:szCs w:val="24"/>
        </w:rPr>
        <w:t>分支，经过测试没问题最终</w:t>
      </w:r>
      <w:r>
        <w:rPr>
          <w:rFonts w:hint="eastAsia"/>
          <w:sz w:val="24"/>
          <w:szCs w:val="24"/>
        </w:rPr>
        <w:t>merge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进行项目上线</w:t>
      </w:r>
    </w:p>
    <w:sectPr w:rsidR="00D90B37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D801" w14:textId="77777777" w:rsidR="008A69AB" w:rsidRDefault="008A69AB">
      <w:pPr>
        <w:spacing w:after="0" w:line="240" w:lineRule="auto"/>
      </w:pPr>
      <w:r>
        <w:separator/>
      </w:r>
    </w:p>
    <w:p w14:paraId="7DF263E5" w14:textId="77777777" w:rsidR="008A69AB" w:rsidRDefault="008A69AB"/>
  </w:endnote>
  <w:endnote w:type="continuationSeparator" w:id="0">
    <w:p w14:paraId="32353969" w14:textId="77777777" w:rsidR="008A69AB" w:rsidRDefault="008A69AB">
      <w:pPr>
        <w:spacing w:after="0" w:line="240" w:lineRule="auto"/>
      </w:pPr>
      <w:r>
        <w:continuationSeparator/>
      </w:r>
    </w:p>
    <w:p w14:paraId="3EE82D8A" w14:textId="77777777" w:rsidR="008A69AB" w:rsidRDefault="008A6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89E52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61F3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9ECD2" w14:textId="77777777" w:rsidR="008A69AB" w:rsidRDefault="008A69AB">
      <w:pPr>
        <w:spacing w:after="0" w:line="240" w:lineRule="auto"/>
      </w:pPr>
      <w:r>
        <w:separator/>
      </w:r>
    </w:p>
    <w:p w14:paraId="6E9EF433" w14:textId="77777777" w:rsidR="008A69AB" w:rsidRDefault="008A69AB"/>
  </w:footnote>
  <w:footnote w:type="continuationSeparator" w:id="0">
    <w:p w14:paraId="4298E39D" w14:textId="77777777" w:rsidR="008A69AB" w:rsidRDefault="008A69AB">
      <w:pPr>
        <w:spacing w:after="0" w:line="240" w:lineRule="auto"/>
      </w:pPr>
      <w:r>
        <w:continuationSeparator/>
      </w:r>
    </w:p>
    <w:p w14:paraId="7E60E416" w14:textId="77777777" w:rsidR="008A69AB" w:rsidRDefault="008A69A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73C21C85"/>
    <w:multiLevelType w:val="multilevel"/>
    <w:tmpl w:val="8628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DD"/>
    <w:rsid w:val="0009303E"/>
    <w:rsid w:val="00277900"/>
    <w:rsid w:val="002F35CA"/>
    <w:rsid w:val="00395AB5"/>
    <w:rsid w:val="00411900"/>
    <w:rsid w:val="0045138D"/>
    <w:rsid w:val="00600970"/>
    <w:rsid w:val="00731B8E"/>
    <w:rsid w:val="008A69AB"/>
    <w:rsid w:val="008B0553"/>
    <w:rsid w:val="00C6453E"/>
    <w:rsid w:val="00CD7E77"/>
    <w:rsid w:val="00D23477"/>
    <w:rsid w:val="00D61F3F"/>
    <w:rsid w:val="00D90B37"/>
    <w:rsid w:val="00EF270A"/>
    <w:rsid w:val="00F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4B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zy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37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2019-09-24T02:09:00Z</dcterms:created>
  <dcterms:modified xsi:type="dcterms:W3CDTF">2019-09-24T03:06:00Z</dcterms:modified>
</cp:coreProperties>
</file>